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17"/>
        <w:gridCol w:w="2473"/>
        <w:gridCol w:w="3164"/>
      </w:tblGrid>
      <w:tr w:rsidR="00165E8C" w:rsidRPr="00165E8C" w:rsidTr="00165E8C">
        <w:trPr>
          <w:trHeight w:hRule="exact" w:val="2268"/>
          <w:jc w:val="center"/>
        </w:trPr>
        <w:tc>
          <w:tcPr>
            <w:tcW w:w="9570" w:type="dxa"/>
            <w:gridSpan w:val="3"/>
            <w:vAlign w:val="center"/>
          </w:tcPr>
          <w:p w:rsidR="00165E8C" w:rsidRDefault="00165E8C" w:rsidP="00165E8C">
            <w:pPr>
              <w:pStyle w:val="a9"/>
            </w:pPr>
            <w:r>
              <w:t>Министерство образования Республики Беларусь</w:t>
            </w:r>
          </w:p>
          <w:p w:rsidR="00165E8C" w:rsidRDefault="00165E8C" w:rsidP="00165E8C">
            <w:pPr>
              <w:pStyle w:val="a9"/>
            </w:pPr>
          </w:p>
          <w:p w:rsidR="00165E8C" w:rsidRDefault="00165E8C" w:rsidP="00165E8C">
            <w:pPr>
              <w:pStyle w:val="a9"/>
            </w:pPr>
            <w:r>
              <w:t>Учреждение образования</w:t>
            </w:r>
          </w:p>
          <w:p w:rsidR="00165E8C" w:rsidRPr="00F72898" w:rsidRDefault="00165E8C" w:rsidP="00F72898">
            <w:pPr>
              <w:pStyle w:val="a9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165E8C" w:rsidRPr="00165E8C" w:rsidTr="00F72898">
        <w:trPr>
          <w:trHeight w:hRule="exact" w:val="839"/>
          <w:jc w:val="center"/>
        </w:trPr>
        <w:tc>
          <w:tcPr>
            <w:tcW w:w="9570" w:type="dxa"/>
            <w:gridSpan w:val="3"/>
            <w:vAlign w:val="center"/>
          </w:tcPr>
          <w:p w:rsidR="00165E8C" w:rsidRPr="00FA12AC" w:rsidRDefault="00F72898" w:rsidP="00FA12AC">
            <w:pPr>
              <w:pStyle w:val="a9"/>
            </w:pPr>
            <w:r>
              <w:t xml:space="preserve">Факультет </w:t>
            </w:r>
            <w:r w:rsidR="00FA12AC">
              <w:t>компьютерных систем и сетей</w:t>
            </w:r>
          </w:p>
        </w:tc>
      </w:tr>
      <w:tr w:rsidR="00F72898" w:rsidRPr="00165E8C" w:rsidTr="00F72898">
        <w:trPr>
          <w:trHeight w:hRule="exact" w:val="850"/>
          <w:jc w:val="center"/>
        </w:trPr>
        <w:tc>
          <w:tcPr>
            <w:tcW w:w="9570" w:type="dxa"/>
            <w:gridSpan w:val="3"/>
            <w:vAlign w:val="center"/>
          </w:tcPr>
          <w:p w:rsidR="00F72898" w:rsidRPr="00165E8C" w:rsidRDefault="00F72898" w:rsidP="00F72898">
            <w:pPr>
              <w:pStyle w:val="a9"/>
            </w:pPr>
            <w:r>
              <w:t>Кафедра электронных вычислительных средств</w:t>
            </w:r>
          </w:p>
        </w:tc>
      </w:tr>
      <w:tr w:rsidR="00165E8C" w:rsidRPr="00165E8C" w:rsidTr="003E7608">
        <w:trPr>
          <w:trHeight w:hRule="exact" w:val="4960"/>
          <w:jc w:val="center"/>
        </w:trPr>
        <w:tc>
          <w:tcPr>
            <w:tcW w:w="9570" w:type="dxa"/>
            <w:gridSpan w:val="3"/>
            <w:tcBorders>
              <w:bottom w:val="nil"/>
            </w:tcBorders>
            <w:vAlign w:val="center"/>
          </w:tcPr>
          <w:p w:rsidR="004C02BE" w:rsidRDefault="00852B6C" w:rsidP="00F72898">
            <w:pPr>
              <w:pStyle w:val="a9"/>
            </w:pPr>
            <w:r>
              <w:t>Отчет по лабораторной работе №</w:t>
            </w:r>
            <w:r w:rsidR="004C02BE">
              <w:t>1</w:t>
            </w:r>
            <w:r w:rsidR="00F72898">
              <w:t xml:space="preserve"> </w:t>
            </w:r>
          </w:p>
          <w:p w:rsidR="004C02BE" w:rsidRDefault="004C02BE" w:rsidP="00F72898">
            <w:pPr>
              <w:pStyle w:val="a9"/>
            </w:pPr>
            <w:r>
              <w:t>по курсу</w:t>
            </w:r>
          </w:p>
          <w:p w:rsidR="00165E8C" w:rsidRDefault="00F72898" w:rsidP="00F72898">
            <w:pPr>
              <w:pStyle w:val="a9"/>
            </w:pPr>
            <w:r>
              <w:t>«</w:t>
            </w:r>
            <w:r w:rsidR="008F251C">
              <w:t>Системный анализ и машинное моделирование</w:t>
            </w:r>
            <w:r w:rsidR="00FF4B40">
              <w:t>»</w:t>
            </w:r>
          </w:p>
          <w:p w:rsidR="00F72898" w:rsidRDefault="00F72898" w:rsidP="00F72898">
            <w:pPr>
              <w:pStyle w:val="a9"/>
            </w:pPr>
          </w:p>
          <w:p w:rsidR="00FA12AC" w:rsidRPr="00164868" w:rsidRDefault="00FA12AC" w:rsidP="00164868">
            <w:pPr>
              <w:ind w:firstLine="0"/>
              <w:rPr>
                <w:sz w:val="28"/>
                <w:szCs w:val="28"/>
              </w:rPr>
            </w:pPr>
          </w:p>
        </w:tc>
      </w:tr>
      <w:tr w:rsidR="00165E8C" w:rsidRPr="00165E8C" w:rsidTr="003E7608">
        <w:trPr>
          <w:trHeight w:hRule="exact" w:val="1415"/>
          <w:jc w:val="center"/>
        </w:trPr>
        <w:tc>
          <w:tcPr>
            <w:tcW w:w="3794" w:type="dxa"/>
            <w:tcBorders>
              <w:right w:val="nil"/>
            </w:tcBorders>
          </w:tcPr>
          <w:p w:rsidR="00165E8C" w:rsidRDefault="007F13F5" w:rsidP="007F13F5">
            <w:pPr>
              <w:pStyle w:val="a9"/>
              <w:jc w:val="left"/>
            </w:pPr>
            <w:r>
              <w:t>Выполнил</w:t>
            </w:r>
          </w:p>
          <w:p w:rsidR="007F13F5" w:rsidRDefault="00FA12AC" w:rsidP="007F13F5">
            <w:pPr>
              <w:pStyle w:val="a9"/>
              <w:jc w:val="left"/>
            </w:pPr>
            <w:r>
              <w:t>студент гр.</w:t>
            </w:r>
            <w:r w:rsidR="004C02BE">
              <w:t xml:space="preserve"> 751003</w:t>
            </w:r>
          </w:p>
          <w:p w:rsidR="004C02BE" w:rsidRDefault="004C02BE" w:rsidP="007F13F5">
            <w:pPr>
              <w:pStyle w:val="a9"/>
              <w:jc w:val="left"/>
            </w:pPr>
            <w:r>
              <w:t>Стубеда В.Д.</w:t>
            </w:r>
          </w:p>
          <w:p w:rsidR="007F13F5" w:rsidRPr="00165E8C" w:rsidRDefault="007F13F5" w:rsidP="007F13F5">
            <w:pPr>
              <w:pStyle w:val="a9"/>
              <w:jc w:val="left"/>
            </w:pPr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:rsidR="00165E8C" w:rsidRPr="00165E8C" w:rsidRDefault="00165E8C" w:rsidP="00165E8C">
            <w:pPr>
              <w:pStyle w:val="a9"/>
            </w:pPr>
          </w:p>
        </w:tc>
        <w:tc>
          <w:tcPr>
            <w:tcW w:w="3225" w:type="dxa"/>
            <w:tcBorders>
              <w:left w:val="nil"/>
            </w:tcBorders>
          </w:tcPr>
          <w:p w:rsidR="00165E8C" w:rsidRDefault="007F13F5" w:rsidP="007F13F5">
            <w:pPr>
              <w:pStyle w:val="a9"/>
              <w:jc w:val="left"/>
            </w:pPr>
            <w:r>
              <w:t>Проверил</w:t>
            </w:r>
          </w:p>
          <w:p w:rsidR="007F13F5" w:rsidRPr="00165E8C" w:rsidRDefault="008F251C" w:rsidP="007F13F5">
            <w:pPr>
              <w:pStyle w:val="a9"/>
              <w:jc w:val="left"/>
            </w:pPr>
            <w:r>
              <w:t>Мельник Н. И</w:t>
            </w:r>
            <w:r w:rsidR="007F13F5">
              <w:t>.</w:t>
            </w:r>
          </w:p>
        </w:tc>
      </w:tr>
      <w:tr w:rsidR="00165E8C" w:rsidRPr="00165E8C" w:rsidTr="00F72898">
        <w:trPr>
          <w:trHeight w:hRule="exact" w:val="3692"/>
          <w:jc w:val="center"/>
        </w:trPr>
        <w:tc>
          <w:tcPr>
            <w:tcW w:w="9570" w:type="dxa"/>
            <w:gridSpan w:val="3"/>
            <w:vAlign w:val="bottom"/>
          </w:tcPr>
          <w:p w:rsidR="00164868" w:rsidRDefault="00164868" w:rsidP="00165E8C">
            <w:pPr>
              <w:pStyle w:val="a9"/>
            </w:pPr>
          </w:p>
          <w:p w:rsidR="00164868" w:rsidRDefault="00164868" w:rsidP="00165E8C">
            <w:pPr>
              <w:pStyle w:val="a9"/>
            </w:pPr>
          </w:p>
          <w:p w:rsidR="00165E8C" w:rsidRPr="00165E8C" w:rsidRDefault="004C02BE" w:rsidP="00165E8C">
            <w:pPr>
              <w:pStyle w:val="a9"/>
            </w:pPr>
            <w:r>
              <w:t>Минск 2020</w:t>
            </w:r>
          </w:p>
        </w:tc>
      </w:tr>
    </w:tbl>
    <w:p w:rsidR="00CA5067" w:rsidRDefault="008A3118" w:rsidP="00CA5067">
      <w:pPr>
        <w:pStyle w:val="1"/>
      </w:pPr>
      <w:r>
        <w:lastRenderedPageBreak/>
        <w:t>Цель работы</w:t>
      </w:r>
      <w:r w:rsidR="00FE63F7">
        <w:t xml:space="preserve"> </w:t>
      </w:r>
    </w:p>
    <w:p w:rsidR="00084354" w:rsidRPr="00164868" w:rsidRDefault="00164868" w:rsidP="00164868">
      <w:pPr>
        <w:pStyle w:val="5"/>
      </w:pPr>
      <w:r>
        <w:t>Изучить</w:t>
      </w:r>
      <w:r w:rsidR="008F251C">
        <w:t xml:space="preserve"> формирование равномерно распределенных случайных величин</w:t>
      </w:r>
      <w:r>
        <w:t>.</w:t>
      </w:r>
    </w:p>
    <w:p w:rsidR="00EB789D" w:rsidRDefault="00352D1B" w:rsidP="00EB789D">
      <w:pPr>
        <w:pStyle w:val="1"/>
      </w:pPr>
      <w:r>
        <w:t>ЗаданиЯ</w:t>
      </w:r>
    </w:p>
    <w:p w:rsidR="008F251C" w:rsidRPr="008F251C" w:rsidRDefault="008F251C" w:rsidP="008F251C">
      <w:pPr>
        <w:pStyle w:val="a3"/>
        <w:widowControl w:val="0"/>
        <w:numPr>
          <w:ilvl w:val="0"/>
          <w:numId w:val="15"/>
        </w:numPr>
        <w:suppressAutoHyphens/>
        <w:autoSpaceDN w:val="0"/>
        <w:spacing w:before="100" w:after="100" w:line="240" w:lineRule="auto"/>
        <w:ind w:left="993"/>
        <w:contextualSpacing w:val="0"/>
        <w:textAlignment w:val="baseline"/>
        <w:rPr>
          <w:rFonts w:cs="Times New Roman"/>
          <w:sz w:val="28"/>
          <w:szCs w:val="28"/>
        </w:rPr>
      </w:pPr>
      <w:r w:rsidRPr="008F251C">
        <w:rPr>
          <w:rFonts w:cs="Times New Roman"/>
          <w:sz w:val="28"/>
          <w:szCs w:val="28"/>
        </w:rPr>
        <w:t xml:space="preserve">Построить (написать программу) генератор последовательности равномерно распределенных случайных чисел на основе алгоритма </w:t>
      </w:r>
      <w:proofErr w:type="spellStart"/>
      <w:r w:rsidRPr="008F251C">
        <w:rPr>
          <w:rFonts w:cs="Times New Roman"/>
          <w:sz w:val="28"/>
          <w:szCs w:val="28"/>
        </w:rPr>
        <w:t>Лемера</w:t>
      </w:r>
      <w:proofErr w:type="spellEnd"/>
      <w:r w:rsidRPr="008F251C">
        <w:rPr>
          <w:rFonts w:cs="Times New Roman"/>
          <w:sz w:val="28"/>
          <w:szCs w:val="28"/>
        </w:rPr>
        <w:t xml:space="preserve">. Предусмотреть при этом возможность ввода параметров </w:t>
      </w:r>
      <w:r w:rsidRPr="008F251C">
        <w:rPr>
          <w:rFonts w:cs="Times New Roman"/>
          <w:sz w:val="28"/>
          <w:szCs w:val="28"/>
          <w:lang w:val="en-US"/>
        </w:rPr>
        <w:t>a</w:t>
      </w:r>
      <w:r w:rsidRPr="008F251C">
        <w:rPr>
          <w:rFonts w:cs="Times New Roman"/>
          <w:sz w:val="28"/>
          <w:szCs w:val="28"/>
        </w:rPr>
        <w:t xml:space="preserve">, </w:t>
      </w:r>
      <w:r w:rsidRPr="008F251C">
        <w:rPr>
          <w:rFonts w:cs="Times New Roman"/>
          <w:sz w:val="28"/>
          <w:szCs w:val="28"/>
          <w:lang w:val="en-US"/>
        </w:rPr>
        <w:t>R</w:t>
      </w:r>
      <w:r w:rsidRPr="008F251C">
        <w:rPr>
          <w:rFonts w:cs="Times New Roman"/>
          <w:sz w:val="28"/>
          <w:szCs w:val="28"/>
          <w:vertAlign w:val="subscript"/>
        </w:rPr>
        <w:t>0</w:t>
      </w:r>
      <w:r w:rsidRPr="008F251C">
        <w:rPr>
          <w:rFonts w:cs="Times New Roman"/>
          <w:sz w:val="28"/>
          <w:szCs w:val="28"/>
        </w:rPr>
        <w:t xml:space="preserve">, </w:t>
      </w:r>
      <w:r w:rsidRPr="008F251C">
        <w:rPr>
          <w:rFonts w:cs="Times New Roman"/>
          <w:sz w:val="28"/>
          <w:szCs w:val="28"/>
          <w:lang w:val="en-US"/>
        </w:rPr>
        <w:t>m</w:t>
      </w:r>
      <w:r w:rsidRPr="008F251C">
        <w:rPr>
          <w:rFonts w:cs="Times New Roman"/>
          <w:sz w:val="28"/>
          <w:szCs w:val="28"/>
        </w:rPr>
        <w:t xml:space="preserve"> с клавиатуры.</w:t>
      </w:r>
    </w:p>
    <w:p w:rsidR="008F251C" w:rsidRPr="008F251C" w:rsidRDefault="008F251C" w:rsidP="008F251C">
      <w:pPr>
        <w:pStyle w:val="a3"/>
        <w:widowControl w:val="0"/>
        <w:numPr>
          <w:ilvl w:val="0"/>
          <w:numId w:val="15"/>
        </w:numPr>
        <w:suppressAutoHyphens/>
        <w:autoSpaceDN w:val="0"/>
        <w:spacing w:before="240" w:after="100" w:line="240" w:lineRule="auto"/>
        <w:ind w:left="993"/>
        <w:contextualSpacing w:val="0"/>
        <w:textAlignment w:val="baseline"/>
        <w:rPr>
          <w:rFonts w:cs="Times New Roman"/>
          <w:sz w:val="28"/>
          <w:szCs w:val="28"/>
        </w:rPr>
      </w:pPr>
      <w:r w:rsidRPr="008F251C">
        <w:rPr>
          <w:rFonts w:cs="Times New Roman"/>
          <w:sz w:val="28"/>
          <w:szCs w:val="28"/>
        </w:rPr>
        <w:t xml:space="preserve">Для полученной выборки чисел построить гистограмму (20 интервалов), рассчитать значения оценок для математического ожидания  </w:t>
      </w:r>
      <w:r w:rsidRPr="008F251C">
        <w:rPr>
          <w:rFonts w:cs="Times New Roman"/>
          <w:sz w:val="28"/>
          <w:szCs w:val="28"/>
        </w:rPr>
        <w:object w:dxaOrig="26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.2pt;height:14.4pt;visibility:visible" o:ole="">
            <v:imagedata r:id="rId8" o:title=""/>
          </v:shape>
          <o:OLEObject Type="Embed" ProgID="Equation.3" ShapeID="_x0000_i1049" DrawAspect="Content" ObjectID="_1667858845" r:id="rId9"/>
        </w:object>
      </w:r>
      <w:r w:rsidRPr="008F251C">
        <w:rPr>
          <w:rFonts w:cs="Times New Roman"/>
          <w:sz w:val="28"/>
          <w:szCs w:val="28"/>
        </w:rPr>
        <w:t>, дисперсии (</w:t>
      </w:r>
      <w:r w:rsidRPr="008F251C">
        <w:rPr>
          <w:rFonts w:cs="Times New Roman"/>
          <w:sz w:val="28"/>
          <w:szCs w:val="28"/>
        </w:rPr>
        <w:object w:dxaOrig="260" w:dyaOrig="300">
          <v:shape id="_x0000_i1050" type="#_x0000_t75" style="width:13.2pt;height:15pt;visibility:visible" o:ole="">
            <v:imagedata r:id="rId10" o:title=""/>
          </v:shape>
          <o:OLEObject Type="Embed" ProgID="Equation.3" ShapeID="_x0000_i1050" DrawAspect="Content" ObjectID="_1667858846" r:id="rId11"/>
        </w:object>
      </w:r>
      <w:r w:rsidRPr="008F251C">
        <w:rPr>
          <w:rFonts w:cs="Times New Roman"/>
          <w:sz w:val="28"/>
          <w:szCs w:val="28"/>
        </w:rPr>
        <w:t>) и среднего квадратичного отклонении (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acc>
      </m:oMath>
      <w:r w:rsidRPr="008F251C">
        <w:rPr>
          <w:rFonts w:cs="Times New Roman"/>
          <w:sz w:val="28"/>
          <w:szCs w:val="28"/>
        </w:rPr>
        <w:t xml:space="preserve"> ).</w:t>
      </w:r>
    </w:p>
    <w:p w:rsidR="008F251C" w:rsidRPr="008F251C" w:rsidRDefault="008F251C" w:rsidP="008F251C">
      <w:pPr>
        <w:pStyle w:val="a3"/>
        <w:widowControl w:val="0"/>
        <w:numPr>
          <w:ilvl w:val="0"/>
          <w:numId w:val="15"/>
        </w:numPr>
        <w:suppressAutoHyphens/>
        <w:autoSpaceDN w:val="0"/>
        <w:spacing w:before="240" w:after="100" w:line="240" w:lineRule="auto"/>
        <w:ind w:left="993"/>
        <w:contextualSpacing w:val="0"/>
        <w:textAlignment w:val="baseline"/>
        <w:rPr>
          <w:rFonts w:cs="Times New Roman"/>
          <w:sz w:val="28"/>
          <w:szCs w:val="28"/>
        </w:rPr>
      </w:pPr>
      <w:r w:rsidRPr="008F251C">
        <w:rPr>
          <w:rFonts w:cs="Times New Roman"/>
          <w:sz w:val="28"/>
          <w:szCs w:val="28"/>
        </w:rPr>
        <w:t>Оценить равномерность последоват</w:t>
      </w:r>
      <w:r w:rsidR="00164A58">
        <w:rPr>
          <w:rFonts w:cs="Times New Roman"/>
          <w:sz w:val="28"/>
          <w:szCs w:val="28"/>
        </w:rPr>
        <w:t>ельности по косвенным признакам</w:t>
      </w:r>
      <w:r w:rsidR="00164A58" w:rsidRPr="00164A58">
        <w:rPr>
          <w:rFonts w:cs="Times New Roman"/>
          <w:sz w:val="28"/>
          <w:szCs w:val="28"/>
        </w:rPr>
        <w:t>;</w:t>
      </w:r>
    </w:p>
    <w:p w:rsidR="00352D1B" w:rsidRPr="008F251C" w:rsidRDefault="008F251C" w:rsidP="00164A58">
      <w:pPr>
        <w:pStyle w:val="5"/>
        <w:numPr>
          <w:ilvl w:val="0"/>
          <w:numId w:val="15"/>
        </w:numPr>
        <w:ind w:left="993"/>
      </w:pPr>
      <w:r w:rsidRPr="008F251C">
        <w:rPr>
          <w:szCs w:val="28"/>
        </w:rPr>
        <w:t xml:space="preserve">Найти длину периода и участка </w:t>
      </w:r>
      <w:proofErr w:type="spellStart"/>
      <w:r w:rsidRPr="008F251C">
        <w:rPr>
          <w:szCs w:val="28"/>
        </w:rPr>
        <w:t>апериодичности</w:t>
      </w:r>
      <w:proofErr w:type="spellEnd"/>
      <w:r w:rsidRPr="008F251C">
        <w:rPr>
          <w:szCs w:val="28"/>
        </w:rPr>
        <w:t xml:space="preserve">. Варьируя значениями параметров </w:t>
      </w:r>
      <w:r w:rsidRPr="008F251C">
        <w:rPr>
          <w:szCs w:val="28"/>
          <w:lang w:val="en-US"/>
        </w:rPr>
        <w:t>a</w:t>
      </w:r>
      <w:r w:rsidRPr="008F251C">
        <w:rPr>
          <w:szCs w:val="28"/>
        </w:rPr>
        <w:t xml:space="preserve">, </w:t>
      </w:r>
      <w:r w:rsidRPr="008F251C">
        <w:rPr>
          <w:szCs w:val="28"/>
          <w:lang w:val="en-US"/>
        </w:rPr>
        <w:t>R</w:t>
      </w:r>
      <w:r w:rsidRPr="008F251C">
        <w:rPr>
          <w:szCs w:val="28"/>
          <w:vertAlign w:val="subscript"/>
        </w:rPr>
        <w:t>0</w:t>
      </w:r>
      <w:r w:rsidRPr="008F251C">
        <w:rPr>
          <w:szCs w:val="28"/>
        </w:rPr>
        <w:t xml:space="preserve">, </w:t>
      </w:r>
      <w:r w:rsidRPr="008F251C">
        <w:rPr>
          <w:szCs w:val="28"/>
          <w:lang w:val="en-US"/>
        </w:rPr>
        <w:t>m</w:t>
      </w:r>
      <w:r w:rsidRPr="008F251C">
        <w:rPr>
          <w:szCs w:val="28"/>
        </w:rPr>
        <w:t>, добиться длины периода не менее 50000 чисел</w:t>
      </w:r>
      <w:r w:rsidR="00164A58">
        <w:rPr>
          <w:szCs w:val="28"/>
        </w:rPr>
        <w:t>.</w:t>
      </w:r>
    </w:p>
    <w:p w:rsidR="00863636" w:rsidRDefault="00C90948" w:rsidP="00164A58">
      <w:pPr>
        <w:pStyle w:val="1"/>
        <w:numPr>
          <w:ilvl w:val="0"/>
          <w:numId w:val="15"/>
        </w:numPr>
      </w:pPr>
      <w:r>
        <w:t>Ход работы</w:t>
      </w:r>
    </w:p>
    <w:p w:rsidR="007564BF" w:rsidRPr="00352D1B" w:rsidRDefault="00352D1B" w:rsidP="00164A58">
      <w:pPr>
        <w:pStyle w:val="ac"/>
        <w:jc w:val="both"/>
      </w:pPr>
      <w:r>
        <w:t>Задание №1.</w:t>
      </w:r>
    </w:p>
    <w:p w:rsidR="00A4337F" w:rsidRPr="00F33A5B" w:rsidRDefault="00DE298F" w:rsidP="00DE298F">
      <w:pPr>
        <w:pStyle w:val="ac"/>
        <w:jc w:val="left"/>
      </w:pPr>
      <w:r>
        <w:t>Ниже приведен</w:t>
      </w:r>
      <w:r w:rsidR="00352D1B">
        <w:t xml:space="preserve"> код</w:t>
      </w:r>
      <w:r w:rsidR="00164A58">
        <w:t xml:space="preserve"> генератора</w:t>
      </w:r>
      <w:r w:rsidR="00164A58" w:rsidRPr="00164A58">
        <w:rPr>
          <w:rFonts w:cs="Times New Roman"/>
          <w:sz w:val="28"/>
          <w:szCs w:val="28"/>
        </w:rPr>
        <w:t xml:space="preserve"> </w:t>
      </w:r>
      <w:r w:rsidR="00164A58" w:rsidRPr="008F251C">
        <w:rPr>
          <w:rFonts w:cs="Times New Roman"/>
          <w:sz w:val="28"/>
          <w:szCs w:val="28"/>
        </w:rPr>
        <w:t>последовательности равномерно распределенных случайных чисел на основе алгоритма Лемера</w:t>
      </w:r>
      <w:r w:rsidRPr="00F33A5B">
        <w:t>:</w:t>
      </w:r>
    </w:p>
    <w:p w:rsidR="00164A58" w:rsidRPr="00164A58" w:rsidRDefault="00164A58" w:rsidP="00164A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4A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64A58" w:rsidRPr="00164A58" w:rsidRDefault="00164A58" w:rsidP="00164A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64A58" w:rsidRPr="00164A58" w:rsidRDefault="00164A58" w:rsidP="00164A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(r * a) % m;</w:t>
      </w:r>
    </w:p>
    <w:p w:rsidR="00164A58" w:rsidRPr="00164A58" w:rsidRDefault="00164A58" w:rsidP="00164A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64A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4A58">
        <w:rPr>
          <w:rFonts w:ascii="Consolas" w:hAnsi="Consolas" w:cs="Consolas"/>
          <w:color w:val="000000"/>
          <w:sz w:val="19"/>
          <w:szCs w:val="19"/>
          <w:lang w:val="en-US"/>
        </w:rPr>
        <w:t>) r/m);</w:t>
      </w:r>
    </w:p>
    <w:p w:rsidR="00DE298F" w:rsidRDefault="00164A58" w:rsidP="00164A58">
      <w:pPr>
        <w:pStyle w:val="af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7F8B" w:rsidRDefault="00537F8B" w:rsidP="00E1749E">
      <w:pPr>
        <w:ind w:firstLine="0"/>
      </w:pPr>
    </w:p>
    <w:p w:rsidR="00537F8B" w:rsidRDefault="00164A58" w:rsidP="00164A58">
      <w:pPr>
        <w:pStyle w:val="ac"/>
        <w:jc w:val="both"/>
      </w:pPr>
      <w:r>
        <w:t>Задание №2.</w:t>
      </w:r>
    </w:p>
    <w:p w:rsidR="008F7D34" w:rsidRDefault="008F7D34" w:rsidP="00164A58">
      <w:pPr>
        <w:pStyle w:val="ac"/>
        <w:jc w:val="both"/>
      </w:pPr>
      <w:r>
        <w:t>Для построения гистограммы находим мнимальное и макисмальное значение последовательности.</w:t>
      </w:r>
    </w:p>
    <w:p w:rsidR="008F7D34" w:rsidRDefault="008F7D34" w:rsidP="00164A58">
      <w:pPr>
        <w:pStyle w:val="ac"/>
        <w:jc w:val="both"/>
      </w:pPr>
      <w:r>
        <w:t>Затем высчитываем диапозон варьирования:</w:t>
      </w:r>
    </w:p>
    <w:p w:rsidR="008F7D34" w:rsidRPr="008F7D34" w:rsidRDefault="008F7D34" w:rsidP="00164A58">
      <w:pPr>
        <w:pStyle w:val="ac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rVar = xMax - xMin;</w:t>
      </w:r>
    </w:p>
    <w:p w:rsidR="008F7D34" w:rsidRDefault="008F7D34" w:rsidP="00537F8B">
      <w:pPr>
        <w:ind w:firstLine="0"/>
      </w:pPr>
      <w:r>
        <w:lastRenderedPageBreak/>
        <w:t>И определяем длину интервала:</w:t>
      </w:r>
    </w:p>
    <w:p w:rsidR="008F7D34" w:rsidRDefault="008F7D34" w:rsidP="00537F8B">
      <w:pPr>
        <w:ind w:firstLine="0"/>
      </w:pPr>
    </w:p>
    <w:p w:rsidR="008F7D34" w:rsidRDefault="008F7D34" w:rsidP="00537F8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/k;</w:t>
      </w:r>
    </w:p>
    <w:p w:rsidR="008F7D34" w:rsidRDefault="008F7D34" w:rsidP="00537F8B">
      <w:pPr>
        <w:ind w:firstLine="0"/>
      </w:pPr>
    </w:p>
    <w:p w:rsidR="00537F8B" w:rsidRDefault="00D4592C" w:rsidP="00537F8B">
      <w:pPr>
        <w:ind w:firstLine="0"/>
      </w:pPr>
      <w:r>
        <w:t>Определяем граничные значения для каждого интервала и фиксируем количество попаданий в них;</w:t>
      </w:r>
    </w:p>
    <w:p w:rsidR="00D4592C" w:rsidRDefault="00D4592C" w:rsidP="00537F8B">
      <w:pPr>
        <w:ind w:firstLine="0"/>
      </w:pPr>
      <w:r>
        <w:t>Отображаем полученные данные на гистограмме:</w:t>
      </w:r>
    </w:p>
    <w:p w:rsidR="00D4592C" w:rsidRDefault="00D4592C" w:rsidP="00537F8B">
      <w:pPr>
        <w:ind w:firstLine="0"/>
      </w:pPr>
      <w:r>
        <w:rPr>
          <w:noProof/>
          <w:lang w:eastAsia="ru-RU"/>
        </w:rPr>
        <w:drawing>
          <wp:inline distT="0" distB="0" distL="0" distR="0" wp14:anchorId="6CE6ACFB" wp14:editId="5E7F7446">
            <wp:extent cx="5013960" cy="25494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84" t="19841" r="42272" b="45952"/>
                    <a:stretch/>
                  </pic:blipFill>
                  <pic:spPr bwMode="auto">
                    <a:xfrm>
                      <a:off x="0" y="0"/>
                      <a:ext cx="5028320" cy="255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92C" w:rsidRDefault="00D4592C" w:rsidP="00537F8B">
      <w:pPr>
        <w:ind w:firstLine="0"/>
      </w:pPr>
    </w:p>
    <w:p w:rsidR="00D4592C" w:rsidRDefault="00D4592C" w:rsidP="00537F8B">
      <w:pPr>
        <w:ind w:firstLine="0"/>
      </w:pPr>
      <w:r>
        <w:t>Высчитываем математическое ожидание:</w:t>
      </w:r>
    </w:p>
    <w:p w:rsid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4592C" w:rsidRPr="00D4592C" w:rsidRDefault="00D4592C" w:rsidP="00D4592C">
      <w:pPr>
        <w:ind w:firstLine="0"/>
      </w:pPr>
      <w:proofErr w:type="spellStart"/>
      <w:r w:rsidRPr="00D45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matOzh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D4592C">
        <w:rPr>
          <w:rFonts w:ascii="Consolas" w:hAnsi="Consolas" w:cs="Consolas"/>
          <w:color w:val="000000"/>
          <w:sz w:val="19"/>
          <w:szCs w:val="19"/>
        </w:rPr>
        <w:t>/</w:t>
      </w: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4592C">
        <w:rPr>
          <w:rFonts w:ascii="Consolas" w:hAnsi="Consolas" w:cs="Consolas"/>
          <w:color w:val="000000"/>
          <w:sz w:val="19"/>
          <w:szCs w:val="19"/>
        </w:rPr>
        <w:t>.</w:t>
      </w: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4592C">
        <w:rPr>
          <w:rFonts w:ascii="Consolas" w:hAnsi="Consolas" w:cs="Consolas"/>
          <w:color w:val="000000"/>
          <w:sz w:val="19"/>
          <w:szCs w:val="19"/>
        </w:rPr>
        <w:t>;</w:t>
      </w:r>
    </w:p>
    <w:p w:rsidR="00D4592C" w:rsidRDefault="00D4592C" w:rsidP="00537F8B">
      <w:pPr>
        <w:ind w:firstLine="0"/>
      </w:pPr>
      <w:r>
        <w:t>Высчитываем дисперсию:</w:t>
      </w:r>
    </w:p>
    <w:p w:rsidR="00D4592C" w:rsidRPr="00D4592C" w:rsidRDefault="00D4592C" w:rsidP="00537F8B">
      <w:pPr>
        <w:ind w:firstLine="0"/>
        <w:rPr>
          <w:lang w:val="en-US"/>
        </w:rPr>
      </w:pPr>
      <w:proofErr w:type="spellStart"/>
      <w:r w:rsidRPr="00D45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x.Sum</w:t>
      </w:r>
      <w:proofErr w:type="spellEnd"/>
      <w:proofErr w:type="gram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(t -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matOzh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2)) /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592C" w:rsidRDefault="00D4592C" w:rsidP="00537F8B">
      <w:pPr>
        <w:ind w:firstLine="0"/>
      </w:pPr>
      <w:r>
        <w:t>Высчитываем среднее квадратичное отклонение:</w:t>
      </w:r>
    </w:p>
    <w:p w:rsidR="00537F8B" w:rsidRDefault="00D4592C" w:rsidP="00D4592C">
      <w:pPr>
        <w:ind w:firstLine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:rsidR="00537F8B" w:rsidRPr="00352D1B" w:rsidRDefault="00537F8B" w:rsidP="00537F8B">
      <w:pPr>
        <w:pStyle w:val="ac"/>
        <w:ind w:left="2520"/>
        <w:jc w:val="both"/>
      </w:pPr>
      <w:r>
        <w:t>Задание №3.</w:t>
      </w:r>
    </w:p>
    <w:p w:rsidR="00537F8B" w:rsidRPr="00F33A5B" w:rsidRDefault="00537F8B" w:rsidP="00537F8B">
      <w:pPr>
        <w:pStyle w:val="ac"/>
        <w:jc w:val="left"/>
      </w:pPr>
      <w:r>
        <w:t>Ниже приведен код</w:t>
      </w:r>
      <w:r w:rsidR="00D4592C">
        <w:t xml:space="preserve"> оценки равномерности последовательности по косвенным признакам</w:t>
      </w:r>
      <w:r w:rsidRPr="00F33A5B">
        <w:t>:</w:t>
      </w:r>
    </w:p>
    <w:p w:rsidR="00D4592C" w:rsidRP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459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innerCount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4592C" w:rsidRP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59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59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proofErr w:type="gram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D4592C" w:rsidRP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4592C" w:rsidRP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45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(x[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]*x[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gram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+ 1]*x[</w:t>
      </w:r>
      <w:proofErr w:type="spellStart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&lt; 1)</w:t>
      </w:r>
    </w:p>
    <w:p w:rsid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45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4592C" w:rsidRDefault="00D4592C" w:rsidP="00D459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7F8B" w:rsidRDefault="00D4592C" w:rsidP="00D4592C">
      <w:pPr>
        <w:pStyle w:val="af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7F8B" w:rsidRDefault="0055307A" w:rsidP="0055307A">
      <w:pPr>
        <w:pStyle w:val="af3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innerCount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:rsidR="00B53F79" w:rsidRPr="0055307A" w:rsidRDefault="00B53F79" w:rsidP="00B53F79">
      <w:pPr>
        <w:pStyle w:val="ac"/>
        <w:ind w:left="2520"/>
        <w:jc w:val="both"/>
      </w:pPr>
      <w:r>
        <w:t>Задание</w:t>
      </w:r>
      <w:r w:rsidRPr="0055307A">
        <w:t xml:space="preserve"> №</w:t>
      </w:r>
      <w:r w:rsidR="0055307A" w:rsidRPr="0055307A">
        <w:t>4</w:t>
      </w:r>
      <w:r w:rsidR="0055307A">
        <w:t>.</w:t>
      </w:r>
    </w:p>
    <w:p w:rsidR="00B53F79" w:rsidRPr="008F251C" w:rsidRDefault="00B53F79" w:rsidP="00B53F79">
      <w:pPr>
        <w:pStyle w:val="ac"/>
        <w:jc w:val="left"/>
      </w:pPr>
      <w:r>
        <w:t>Ниже</w:t>
      </w:r>
      <w:r w:rsidRPr="008F251C">
        <w:t xml:space="preserve"> </w:t>
      </w:r>
      <w:r>
        <w:t>приведен</w:t>
      </w:r>
      <w:r w:rsidRPr="008F251C">
        <w:t xml:space="preserve"> </w:t>
      </w:r>
      <w:r>
        <w:t>код</w:t>
      </w:r>
      <w:r w:rsidR="0055307A" w:rsidRPr="0055307A">
        <w:t xml:space="preserve"> </w:t>
      </w:r>
      <w:r w:rsidR="0055307A">
        <w:t>поиска периода</w:t>
      </w:r>
      <w:r w:rsidRPr="008F251C">
        <w:t>: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var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xv = </w:t>
      </w:r>
      <w:proofErr w:type="spellStart"/>
      <w:proofErr w:type="gram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x.Last</w:t>
      </w:r>
      <w:proofErr w:type="spellEnd"/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</w:t>
      </w:r>
      <w:proofErr w:type="spellStart"/>
      <w:proofErr w:type="gram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.Epsilon</w:t>
      </w:r>
      <w:proofErr w:type="spellEnd"/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] - xv) &lt; epsilon)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{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3F79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period = </w:t>
      </w:r>
      <w:proofErr w:type="spellStart"/>
      <w:proofErr w:type="gram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1] -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55307A" w:rsidRDefault="0055307A" w:rsidP="00B53F79">
      <w:pPr>
        <w:ind w:firstLine="0"/>
      </w:pPr>
    </w:p>
    <w:p w:rsidR="00B53F79" w:rsidRDefault="0055307A" w:rsidP="00B53F79">
      <w:pPr>
        <w:ind w:firstLine="0"/>
      </w:pPr>
      <w:r>
        <w:t>Ниже</w:t>
      </w:r>
      <w:r w:rsidRPr="008F251C">
        <w:t xml:space="preserve"> </w:t>
      </w:r>
      <w:r>
        <w:t>приведен</w:t>
      </w:r>
      <w:r w:rsidRPr="008F251C">
        <w:t xml:space="preserve"> </w:t>
      </w:r>
      <w:r>
        <w:t>код</w:t>
      </w:r>
      <w:r w:rsidRPr="0055307A">
        <w:t xml:space="preserve"> </w:t>
      </w:r>
      <w:r>
        <w:t xml:space="preserve">поиска </w:t>
      </w:r>
      <w:r>
        <w:t xml:space="preserve">участка </w:t>
      </w:r>
      <w:proofErr w:type="spellStart"/>
      <w:r>
        <w:t>апериодичности</w:t>
      </w:r>
      <w:proofErr w:type="spellEnd"/>
      <w:r>
        <w:t>: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aperiod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period &lt; </w:t>
      </w:r>
      <w:proofErr w:type="spellStart"/>
      <w:proofErr w:type="gram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period]) &lt; epsilon)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5307A">
        <w:rPr>
          <w:rFonts w:ascii="Consolas" w:hAnsi="Consolas" w:cs="Consolas"/>
          <w:color w:val="000000"/>
          <w:sz w:val="19"/>
          <w:szCs w:val="19"/>
        </w:rPr>
        <w:t>{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307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aperiod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530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307A">
        <w:rPr>
          <w:rFonts w:ascii="Consolas" w:hAnsi="Consolas" w:cs="Consolas"/>
          <w:color w:val="000000"/>
          <w:sz w:val="19"/>
          <w:szCs w:val="19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55307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307A">
        <w:rPr>
          <w:rFonts w:ascii="Consolas" w:hAnsi="Consolas" w:cs="Consolas"/>
          <w:color w:val="000000"/>
          <w:sz w:val="19"/>
          <w:szCs w:val="19"/>
        </w:rPr>
        <w:t>;</w:t>
      </w:r>
    </w:p>
    <w:p w:rsidR="0055307A" w:rsidRPr="0055307A" w:rsidRDefault="0055307A" w:rsidP="005530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5307A"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55307A" w:rsidRDefault="0055307A" w:rsidP="004D54D6">
      <w:pPr>
        <w:pStyle w:val="af3"/>
      </w:pPr>
      <w:r w:rsidRPr="0055307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p w:rsidR="0055307A" w:rsidRDefault="0055307A" w:rsidP="00B53F79">
      <w:pPr>
        <w:ind w:firstLine="0"/>
      </w:pPr>
      <w:r>
        <w:t xml:space="preserve">Варьируя значения параметров </w:t>
      </w:r>
      <w:r>
        <w:rPr>
          <w:lang w:val="en-US"/>
        </w:rPr>
        <w:t>a</w:t>
      </w:r>
      <w:r w:rsidRPr="0055307A">
        <w:t xml:space="preserve">, </w:t>
      </w:r>
      <w:r>
        <w:rPr>
          <w:lang w:val="en-US"/>
        </w:rPr>
        <w:t>R</w:t>
      </w:r>
      <w:r w:rsidRPr="0055307A">
        <w:t xml:space="preserve">0, </w:t>
      </w:r>
      <w:r>
        <w:rPr>
          <w:lang w:val="en-US"/>
        </w:rPr>
        <w:t>m</w:t>
      </w:r>
      <w:r w:rsidRPr="0055307A">
        <w:t xml:space="preserve"> </w:t>
      </w:r>
      <w:r>
        <w:t>добились периода не менее 50000 чисел,</w:t>
      </w:r>
    </w:p>
    <w:p w:rsidR="00B53F79" w:rsidRDefault="0055307A" w:rsidP="00B53F79">
      <w:pPr>
        <w:ind w:firstLine="0"/>
      </w:pPr>
      <w:r>
        <w:t>где</w:t>
      </w:r>
      <w:r w:rsidR="00B53F79">
        <w:t>:</w:t>
      </w:r>
    </w:p>
    <w:p w:rsidR="0055307A" w:rsidRDefault="0055307A" w:rsidP="00B53F79">
      <w:pPr>
        <w:ind w:firstLine="0"/>
        <w:rPr>
          <w:lang w:val="en-US"/>
        </w:rPr>
      </w:pPr>
      <w:r>
        <w:rPr>
          <w:lang w:val="en-US"/>
        </w:rPr>
        <w:t>a = 12345678</w:t>
      </w:r>
    </w:p>
    <w:p w:rsidR="0055307A" w:rsidRDefault="0055307A" w:rsidP="00B53F79">
      <w:pPr>
        <w:ind w:firstLine="0"/>
        <w:rPr>
          <w:lang w:val="en-US"/>
        </w:rPr>
      </w:pPr>
      <w:r>
        <w:rPr>
          <w:lang w:val="en-US"/>
        </w:rPr>
        <w:t>R0 = 4564873</w:t>
      </w:r>
    </w:p>
    <w:p w:rsidR="0055307A" w:rsidRPr="0055307A" w:rsidRDefault="0055307A" w:rsidP="00B53F79">
      <w:pPr>
        <w:ind w:firstLine="0"/>
        <w:rPr>
          <w:lang w:val="en-US"/>
        </w:rPr>
      </w:pPr>
      <w:r>
        <w:rPr>
          <w:lang w:val="en-US"/>
        </w:rPr>
        <w:t>m = 1348445</w:t>
      </w:r>
    </w:p>
    <w:p w:rsidR="00537F8B" w:rsidRDefault="0055307A" w:rsidP="00537F8B">
      <w:pPr>
        <w:ind w:firstLine="0"/>
      </w:pPr>
      <w:r>
        <w:rPr>
          <w:noProof/>
          <w:lang w:eastAsia="ru-RU"/>
        </w:rPr>
        <w:drawing>
          <wp:inline distT="0" distB="0" distL="0" distR="0" wp14:anchorId="016A35D7" wp14:editId="081B9471">
            <wp:extent cx="2560320" cy="1545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167" t="62714" r="25593" b="22007"/>
                    <a:stretch/>
                  </pic:blipFill>
                  <pic:spPr bwMode="auto">
                    <a:xfrm>
                      <a:off x="0" y="0"/>
                      <a:ext cx="2577941" cy="155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49E" w:rsidRPr="00352D1B" w:rsidRDefault="00E1749E" w:rsidP="00352D1B">
      <w:pPr>
        <w:pStyle w:val="af3"/>
        <w:rPr>
          <w:lang w:val="ru-RU"/>
        </w:rPr>
      </w:pPr>
    </w:p>
    <w:p w:rsidR="00C90948" w:rsidRDefault="007D5C49" w:rsidP="00164A58">
      <w:pPr>
        <w:pStyle w:val="1"/>
        <w:numPr>
          <w:ilvl w:val="0"/>
          <w:numId w:val="15"/>
        </w:numPr>
      </w:pPr>
      <w:r>
        <w:t>Вывод</w:t>
      </w:r>
    </w:p>
    <w:p w:rsidR="007D5C49" w:rsidRPr="007841E8" w:rsidRDefault="00DE28AF" w:rsidP="00D57044">
      <w:pPr>
        <w:pStyle w:val="5"/>
        <w:rPr>
          <w:szCs w:val="28"/>
        </w:rPr>
      </w:pPr>
      <w:r w:rsidRPr="00DE28AF">
        <w:t xml:space="preserve">В ходе выполнения данной лабораторной работы </w:t>
      </w:r>
      <w:r w:rsidR="004D54D6">
        <w:t>мною было</w:t>
      </w:r>
      <w:r w:rsidR="0055307A">
        <w:t xml:space="preserve"> изучен</w:t>
      </w:r>
      <w:r w:rsidR="004D54D6">
        <w:t xml:space="preserve">о формирование равномерно распределенных случайных числе с помощью алгоритма </w:t>
      </w:r>
      <w:proofErr w:type="spellStart"/>
      <w:r w:rsidR="004D54D6">
        <w:t>Лемера</w:t>
      </w:r>
      <w:proofErr w:type="spellEnd"/>
      <w:r w:rsidR="004D54D6">
        <w:t>, поиск оценок и проверка качества последовательностей РРСЧ</w:t>
      </w:r>
      <w:r w:rsidR="007841E8">
        <w:t xml:space="preserve">. </w:t>
      </w:r>
    </w:p>
    <w:sectPr w:rsidR="007D5C49" w:rsidRPr="007841E8" w:rsidSect="00165E8C">
      <w:footerReference w:type="default" r:id="rId14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3BB" w:rsidRDefault="001663BB" w:rsidP="00165E8C">
      <w:pPr>
        <w:spacing w:line="240" w:lineRule="auto"/>
      </w:pPr>
      <w:r>
        <w:separator/>
      </w:r>
    </w:p>
  </w:endnote>
  <w:endnote w:type="continuationSeparator" w:id="0">
    <w:p w:rsidR="001663BB" w:rsidRDefault="001663BB" w:rsidP="0016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50344"/>
      <w:docPartObj>
        <w:docPartGallery w:val="Page Numbers (Bottom of Page)"/>
        <w:docPartUnique/>
      </w:docPartObj>
    </w:sdtPr>
    <w:sdtContent>
      <w:p w:rsidR="008F251C" w:rsidRDefault="008F251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4D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251C" w:rsidRDefault="008F25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3BB" w:rsidRDefault="001663BB" w:rsidP="00165E8C">
      <w:pPr>
        <w:spacing w:line="240" w:lineRule="auto"/>
      </w:pPr>
      <w:r>
        <w:separator/>
      </w:r>
    </w:p>
  </w:footnote>
  <w:footnote w:type="continuationSeparator" w:id="0">
    <w:p w:rsidR="001663BB" w:rsidRDefault="001663BB" w:rsidP="00165E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D4624"/>
    <w:multiLevelType w:val="singleLevel"/>
    <w:tmpl w:val="2BC45790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4A73ACE"/>
    <w:multiLevelType w:val="hybridMultilevel"/>
    <w:tmpl w:val="704A54FC"/>
    <w:lvl w:ilvl="0" w:tplc="5FCA5E52">
      <w:start w:val="1"/>
      <w:numFmt w:val="decimal"/>
      <w:pStyle w:val="2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C200A"/>
    <w:multiLevelType w:val="multilevel"/>
    <w:tmpl w:val="DEA26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54F627A"/>
    <w:multiLevelType w:val="hybridMultilevel"/>
    <w:tmpl w:val="6F76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DE64B3C">
      <w:start w:val="8"/>
      <w:numFmt w:val="decimal"/>
      <w:lvlText w:val="(%3"/>
      <w:lvlJc w:val="left"/>
      <w:pPr>
        <w:ind w:left="2340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44BBC"/>
    <w:multiLevelType w:val="hybridMultilevel"/>
    <w:tmpl w:val="56685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165C10"/>
    <w:multiLevelType w:val="hybridMultilevel"/>
    <w:tmpl w:val="1700ADEE"/>
    <w:lvl w:ilvl="0" w:tplc="49F0DA3C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86134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C"/>
    <w:rsid w:val="000020E2"/>
    <w:rsid w:val="0002246D"/>
    <w:rsid w:val="0003398E"/>
    <w:rsid w:val="00084354"/>
    <w:rsid w:val="0009519C"/>
    <w:rsid w:val="000A5A02"/>
    <w:rsid w:val="000C1C31"/>
    <w:rsid w:val="000D1F1A"/>
    <w:rsid w:val="000D5259"/>
    <w:rsid w:val="000D6FE3"/>
    <w:rsid w:val="000E4DD4"/>
    <w:rsid w:val="0012048E"/>
    <w:rsid w:val="00161E1B"/>
    <w:rsid w:val="00164868"/>
    <w:rsid w:val="00164A58"/>
    <w:rsid w:val="00165E8C"/>
    <w:rsid w:val="001663BB"/>
    <w:rsid w:val="00167D8F"/>
    <w:rsid w:val="001D59E5"/>
    <w:rsid w:val="001E4197"/>
    <w:rsid w:val="0022448C"/>
    <w:rsid w:val="00252A19"/>
    <w:rsid w:val="002760F3"/>
    <w:rsid w:val="00292711"/>
    <w:rsid w:val="002C178B"/>
    <w:rsid w:val="0032343C"/>
    <w:rsid w:val="00352D1B"/>
    <w:rsid w:val="003D1F4F"/>
    <w:rsid w:val="003E7608"/>
    <w:rsid w:val="00417E67"/>
    <w:rsid w:val="00485C65"/>
    <w:rsid w:val="004C02BE"/>
    <w:rsid w:val="004D13E7"/>
    <w:rsid w:val="004D54D6"/>
    <w:rsid w:val="004E052E"/>
    <w:rsid w:val="00537F8B"/>
    <w:rsid w:val="0054151C"/>
    <w:rsid w:val="00545F81"/>
    <w:rsid w:val="0055307A"/>
    <w:rsid w:val="005543C7"/>
    <w:rsid w:val="0059016A"/>
    <w:rsid w:val="005C3AA4"/>
    <w:rsid w:val="00610D02"/>
    <w:rsid w:val="00676510"/>
    <w:rsid w:val="006C0315"/>
    <w:rsid w:val="006C4DCD"/>
    <w:rsid w:val="007206C0"/>
    <w:rsid w:val="00750A13"/>
    <w:rsid w:val="007564BF"/>
    <w:rsid w:val="007841E8"/>
    <w:rsid w:val="007A6E2B"/>
    <w:rsid w:val="007D27C7"/>
    <w:rsid w:val="007D285E"/>
    <w:rsid w:val="007D5C49"/>
    <w:rsid w:val="007F13F5"/>
    <w:rsid w:val="00825624"/>
    <w:rsid w:val="00852B6C"/>
    <w:rsid w:val="00863636"/>
    <w:rsid w:val="008A3118"/>
    <w:rsid w:val="008D2C39"/>
    <w:rsid w:val="008E7215"/>
    <w:rsid w:val="008F251C"/>
    <w:rsid w:val="008F7D34"/>
    <w:rsid w:val="009251A5"/>
    <w:rsid w:val="0096267F"/>
    <w:rsid w:val="00973267"/>
    <w:rsid w:val="009A47E1"/>
    <w:rsid w:val="009D7DD6"/>
    <w:rsid w:val="00A04F0D"/>
    <w:rsid w:val="00A4337F"/>
    <w:rsid w:val="00A46BEF"/>
    <w:rsid w:val="00A535D9"/>
    <w:rsid w:val="00AA7AEA"/>
    <w:rsid w:val="00B06493"/>
    <w:rsid w:val="00B45C32"/>
    <w:rsid w:val="00B53F79"/>
    <w:rsid w:val="00B72DA3"/>
    <w:rsid w:val="00BC40B7"/>
    <w:rsid w:val="00C04B69"/>
    <w:rsid w:val="00C272F6"/>
    <w:rsid w:val="00C27981"/>
    <w:rsid w:val="00C879DE"/>
    <w:rsid w:val="00C90948"/>
    <w:rsid w:val="00CA5067"/>
    <w:rsid w:val="00D04711"/>
    <w:rsid w:val="00D17823"/>
    <w:rsid w:val="00D24376"/>
    <w:rsid w:val="00D265C3"/>
    <w:rsid w:val="00D4592C"/>
    <w:rsid w:val="00D57044"/>
    <w:rsid w:val="00DE28AF"/>
    <w:rsid w:val="00DE298F"/>
    <w:rsid w:val="00E02255"/>
    <w:rsid w:val="00E1749E"/>
    <w:rsid w:val="00E311BE"/>
    <w:rsid w:val="00E41781"/>
    <w:rsid w:val="00E436EF"/>
    <w:rsid w:val="00EB1534"/>
    <w:rsid w:val="00EB4FA8"/>
    <w:rsid w:val="00EB6B15"/>
    <w:rsid w:val="00EB789D"/>
    <w:rsid w:val="00EC7D9A"/>
    <w:rsid w:val="00F33A5B"/>
    <w:rsid w:val="00F72898"/>
    <w:rsid w:val="00FA12AC"/>
    <w:rsid w:val="00FC1056"/>
    <w:rsid w:val="00FE63F7"/>
    <w:rsid w:val="00FF1590"/>
    <w:rsid w:val="00FF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AE49"/>
  <w15:docId w15:val="{338D0AB5-2427-4971-A479-35E6E461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948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8E7215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1"/>
    <w:uiPriority w:val="9"/>
    <w:qFormat/>
    <w:rsid w:val="0032343C"/>
    <w:pPr>
      <w:keepNext/>
      <w:keepLines/>
      <w:numPr>
        <w:ilvl w:val="1"/>
        <w:numId w:val="8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5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215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C9094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nhideWhenUsed/>
    <w:qFormat/>
    <w:rsid w:val="002C178B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65E8C"/>
    <w:rPr>
      <w:rFonts w:ascii="Times New Roman" w:hAnsi="Times New Roman"/>
      <w:sz w:val="26"/>
    </w:rPr>
  </w:style>
  <w:style w:type="paragraph" w:styleId="a6">
    <w:name w:val="footer"/>
    <w:basedOn w:val="a"/>
    <w:link w:val="a7"/>
    <w:uiPriority w:val="99"/>
    <w:unhideWhenUsed/>
    <w:rsid w:val="00165E8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5E8C"/>
    <w:rPr>
      <w:rFonts w:ascii="Times New Roman" w:hAnsi="Times New Roman"/>
      <w:sz w:val="26"/>
    </w:rPr>
  </w:style>
  <w:style w:type="table" w:styleId="a8">
    <w:name w:val="Table Grid"/>
    <w:basedOn w:val="a1"/>
    <w:uiPriority w:val="59"/>
    <w:rsid w:val="00165E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титульный лист"/>
    <w:basedOn w:val="a"/>
    <w:qFormat/>
    <w:rsid w:val="00F72898"/>
    <w:pPr>
      <w:spacing w:line="264" w:lineRule="auto"/>
      <w:ind w:firstLine="0"/>
      <w:jc w:val="center"/>
    </w:pPr>
    <w:rPr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167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7D8F"/>
    <w:rPr>
      <w:rFonts w:ascii="Tahoma" w:hAnsi="Tahoma" w:cs="Tahoma"/>
      <w:sz w:val="16"/>
      <w:szCs w:val="16"/>
    </w:rPr>
  </w:style>
  <w:style w:type="paragraph" w:customStyle="1" w:styleId="ac">
    <w:name w:val="Рисунок"/>
    <w:basedOn w:val="a"/>
    <w:qFormat/>
    <w:rsid w:val="006C4DCD"/>
    <w:pPr>
      <w:spacing w:before="240" w:after="240"/>
      <w:ind w:firstLine="0"/>
      <w:jc w:val="center"/>
    </w:pPr>
    <w:rPr>
      <w:noProof/>
      <w:lang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7A6E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e">
    <w:name w:val="Формула"/>
    <w:basedOn w:val="a"/>
    <w:qFormat/>
    <w:rsid w:val="0003398E"/>
    <w:pPr>
      <w:spacing w:before="240" w:after="240"/>
      <w:ind w:firstLine="0"/>
      <w:jc w:val="center"/>
    </w:pPr>
  </w:style>
  <w:style w:type="paragraph" w:customStyle="1" w:styleId="af">
    <w:name w:val="Обычный_без_отступа"/>
    <w:basedOn w:val="a"/>
    <w:next w:val="a"/>
    <w:qFormat/>
    <w:rsid w:val="0003398E"/>
    <w:pPr>
      <w:ind w:firstLine="0"/>
    </w:pPr>
  </w:style>
  <w:style w:type="character" w:styleId="af0">
    <w:name w:val="Placeholder Text"/>
    <w:basedOn w:val="a0"/>
    <w:uiPriority w:val="99"/>
    <w:semiHidden/>
    <w:rsid w:val="0003398E"/>
    <w:rPr>
      <w:color w:val="808080"/>
    </w:rPr>
  </w:style>
  <w:style w:type="paragraph" w:customStyle="1" w:styleId="af1">
    <w:name w:val="Таблица_название"/>
    <w:basedOn w:val="a"/>
    <w:qFormat/>
    <w:rsid w:val="00EB6B15"/>
    <w:pPr>
      <w:spacing w:before="240"/>
      <w:ind w:firstLine="0"/>
    </w:pPr>
  </w:style>
  <w:style w:type="paragraph" w:customStyle="1" w:styleId="af2">
    <w:name w:val="Таблица_содержание"/>
    <w:basedOn w:val="af1"/>
    <w:qFormat/>
    <w:rsid w:val="007D285E"/>
    <w:pPr>
      <w:spacing w:before="0" w:line="240" w:lineRule="auto"/>
    </w:pPr>
    <w:rPr>
      <w:sz w:val="22"/>
    </w:rPr>
  </w:style>
  <w:style w:type="paragraph" w:customStyle="1" w:styleId="af3">
    <w:name w:val="Код"/>
    <w:basedOn w:val="a"/>
    <w:qFormat/>
    <w:rsid w:val="00863636"/>
    <w:pPr>
      <w:spacing w:line="264" w:lineRule="auto"/>
      <w:ind w:firstLine="0"/>
      <w:jc w:val="left"/>
    </w:pPr>
    <w:rPr>
      <w:rFonts w:ascii="Courier New" w:hAnsi="Courier New"/>
      <w:sz w:val="22"/>
      <w:lang w:val="en-US"/>
    </w:rPr>
  </w:style>
  <w:style w:type="paragraph" w:customStyle="1" w:styleId="20">
    <w:name w:val="2.Раздел"/>
    <w:basedOn w:val="a"/>
    <w:next w:val="a"/>
    <w:qFormat/>
    <w:rsid w:val="00FA12AC"/>
    <w:pPr>
      <w:numPr>
        <w:numId w:val="10"/>
      </w:numPr>
      <w:spacing w:after="240" w:line="240" w:lineRule="auto"/>
      <w:ind w:left="0" w:firstLine="709"/>
    </w:pPr>
    <w:rPr>
      <w:rFonts w:eastAsia="Times New Roman" w:cs="Times New Roman"/>
      <w:b/>
      <w:caps/>
      <w:sz w:val="28"/>
      <w:szCs w:val="28"/>
      <w:lang w:eastAsia="ru-RU"/>
    </w:rPr>
  </w:style>
  <w:style w:type="paragraph" w:styleId="af4">
    <w:name w:val="Plain Text"/>
    <w:basedOn w:val="a"/>
    <w:link w:val="af5"/>
    <w:semiHidden/>
    <w:unhideWhenUsed/>
    <w:rsid w:val="00084354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semiHidden/>
    <w:rsid w:val="0008435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61">
    <w:name w:val="6.1 Заголовок таблицы"/>
    <w:basedOn w:val="a"/>
    <w:qFormat/>
    <w:rsid w:val="00D04711"/>
    <w:pPr>
      <w:spacing w:before="160" w:after="100" w:line="0" w:lineRule="atLeast"/>
    </w:pPr>
    <w:rPr>
      <w:rFonts w:eastAsia="Times New Roman" w:cs="Times New Roman"/>
      <w:szCs w:val="24"/>
      <w:lang w:eastAsia="ru-RU"/>
    </w:rPr>
  </w:style>
  <w:style w:type="paragraph" w:customStyle="1" w:styleId="5">
    <w:name w:val="5.Основной текст"/>
    <w:basedOn w:val="a"/>
    <w:qFormat/>
    <w:rsid w:val="00252A19"/>
    <w:rPr>
      <w:rFonts w:eastAsia="Times New Roman" w:cs="Times New Roman"/>
      <w:sz w:val="28"/>
      <w:szCs w:val="24"/>
      <w:lang w:eastAsia="ru-RU"/>
    </w:rPr>
  </w:style>
  <w:style w:type="paragraph" w:customStyle="1" w:styleId="7">
    <w:name w:val="7. Подпись рисунка"/>
    <w:basedOn w:val="5"/>
    <w:qFormat/>
    <w:rsid w:val="00E41781"/>
    <w:pPr>
      <w:ind w:firstLine="0"/>
      <w:jc w:val="center"/>
    </w:pPr>
    <w:rPr>
      <w:sz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F25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6">
    <w:name w:val="Подвопрос"/>
    <w:basedOn w:val="a"/>
    <w:next w:val="af4"/>
    <w:link w:val="af7"/>
    <w:rsid w:val="008F251C"/>
    <w:pPr>
      <w:spacing w:before="120" w:after="120" w:line="360" w:lineRule="auto"/>
      <w:ind w:left="1224" w:hanging="504"/>
    </w:pPr>
    <w:rPr>
      <w:rFonts w:eastAsia="Times New Roman" w:cs="Times New Roman"/>
      <w:b/>
      <w:bCs/>
      <w:i/>
      <w:iCs/>
      <w:sz w:val="28"/>
      <w:szCs w:val="28"/>
      <w:lang w:eastAsia="ru-RU"/>
    </w:rPr>
  </w:style>
  <w:style w:type="character" w:customStyle="1" w:styleId="af7">
    <w:name w:val="Подвопрос Знак"/>
    <w:link w:val="af6"/>
    <w:rsid w:val="008F251C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Desktop\lab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E0402-1F8E-4875-A33B-7540AE2C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103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Вадим Стубеда</cp:lastModifiedBy>
  <cp:revision>5</cp:revision>
  <dcterms:created xsi:type="dcterms:W3CDTF">2020-09-16T12:53:00Z</dcterms:created>
  <dcterms:modified xsi:type="dcterms:W3CDTF">2020-11-25T22:19:00Z</dcterms:modified>
</cp:coreProperties>
</file>